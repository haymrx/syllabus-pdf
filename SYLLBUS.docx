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BCD1" w14:textId="21DB79F3" w:rsidR="00215C2A" w:rsidRPr="00215C2A" w:rsidRDefault="00215C2A" w:rsidP="00215C2A">
      <w:pPr>
        <w:pStyle w:val="Title"/>
        <w:pBdr>
          <w:left w:val="single" w:sz="4" w:space="0" w:color="FFFFFF" w:themeColor="background1"/>
        </w:pBdr>
        <w:jc w:val="center"/>
        <w:rPr>
          <w:sz w:val="180"/>
          <w:szCs w:val="40"/>
        </w:rPr>
      </w:pPr>
      <w:r w:rsidRPr="00215C2A">
        <w:rPr>
          <w:sz w:val="180"/>
          <w:szCs w:val="40"/>
        </w:rPr>
        <w:t>SYLLABUS</w:t>
      </w:r>
    </w:p>
    <w:p w14:paraId="3045EA9E" w14:textId="77777777" w:rsidR="00215C2A" w:rsidRPr="00215C2A" w:rsidRDefault="00215C2A" w:rsidP="00215C2A">
      <w:pPr>
        <w:rPr>
          <w:sz w:val="24"/>
          <w:szCs w:val="24"/>
          <w:lang w:eastAsia="ja-JP"/>
        </w:rPr>
      </w:pPr>
    </w:p>
    <w:p w14:paraId="2A24CCEE" w14:textId="0133A803" w:rsidR="00215C2A" w:rsidRPr="00215C2A" w:rsidRDefault="00215C2A" w:rsidP="00215C2A">
      <w:pPr>
        <w:pStyle w:val="Title"/>
        <w:pBdr>
          <w:left w:val="single" w:sz="4" w:space="0" w:color="FFFFFF" w:themeColor="background1"/>
        </w:pBdr>
        <w:jc w:val="center"/>
        <w:rPr>
          <w:sz w:val="144"/>
          <w:szCs w:val="32"/>
        </w:rPr>
      </w:pPr>
      <w:r w:rsidRPr="00215C2A">
        <w:rPr>
          <w:sz w:val="144"/>
          <w:szCs w:val="32"/>
        </w:rPr>
        <w:t>OF HACKING</w:t>
      </w:r>
    </w:p>
    <w:p w14:paraId="24941E5D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5DCEF0D8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32B96B41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5A39E756" w14:textId="12543A61" w:rsidR="00215C2A" w:rsidRDefault="001453EE" w:rsidP="001453EE">
      <w:pPr>
        <w:pStyle w:val="Title"/>
        <w:pBdr>
          <w:left w:val="single" w:sz="4" w:space="0" w:color="FFFFFF" w:themeColor="background1"/>
        </w:pBdr>
        <w:jc w:val="both"/>
        <w:rPr>
          <w:sz w:val="96"/>
          <w:szCs w:val="28"/>
        </w:rPr>
      </w:pPr>
      <w:r w:rsidRPr="001453EE">
        <w:rPr>
          <w:sz w:val="96"/>
          <w:szCs w:val="28"/>
        </w:rPr>
        <w:t>EC-COUNCIL</w:t>
      </w:r>
    </w:p>
    <w:p w14:paraId="5B4F8CF7" w14:textId="77777777" w:rsidR="001453EE" w:rsidRDefault="001453EE" w:rsidP="001453EE">
      <w:pPr>
        <w:rPr>
          <w:lang w:eastAsia="ja-JP"/>
        </w:rPr>
      </w:pPr>
    </w:p>
    <w:p w14:paraId="4565AA9D" w14:textId="77777777" w:rsidR="001453EE" w:rsidRDefault="001453EE" w:rsidP="001453EE">
      <w:pPr>
        <w:rPr>
          <w:lang w:eastAsia="ja-JP"/>
        </w:rPr>
      </w:pPr>
    </w:p>
    <w:p w14:paraId="3DEE6913" w14:textId="77777777" w:rsidR="001453EE" w:rsidRDefault="001453EE" w:rsidP="001453EE">
      <w:pPr>
        <w:rPr>
          <w:lang w:eastAsia="ja-JP"/>
        </w:rPr>
      </w:pPr>
    </w:p>
    <w:p w14:paraId="3EDEC71E" w14:textId="76065052" w:rsidR="001453EE" w:rsidRPr="001453EE" w:rsidRDefault="001453EE" w:rsidP="001453EE">
      <w:pPr>
        <w:rPr>
          <w:lang w:eastAsia="ja-JP"/>
        </w:rPr>
      </w:pPr>
      <w:r>
        <w:rPr>
          <w:lang w:eastAsia="ja-JP"/>
        </w:rPr>
        <w:t>MADE BY GAUTAM KUMAR SINGH</w:t>
      </w:r>
    </w:p>
    <w:p w14:paraId="371F8C4A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07C0D9B1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28ADB7E6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369F00BB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50E5F5BD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2AD79B80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2C317B74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6D7C6030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56494BE7" w14:textId="77777777" w:rsidR="00215C2A" w:rsidRDefault="00215C2A" w:rsidP="00577BBB">
      <w:pPr>
        <w:pStyle w:val="Title"/>
        <w:pBdr>
          <w:left w:val="single" w:sz="4" w:space="0" w:color="FFFFFF" w:themeColor="background1"/>
        </w:pBdr>
      </w:pPr>
    </w:p>
    <w:p w14:paraId="0C749D4E" w14:textId="5782F6F7" w:rsidR="000D2424" w:rsidRDefault="00577BBB" w:rsidP="00215C2A">
      <w:pPr>
        <w:pStyle w:val="Title"/>
      </w:pPr>
      <w:r>
        <w:t>ETHICAL HACKING SYLLBUS</w:t>
      </w:r>
    </w:p>
    <w:p w14:paraId="2B1E4203" w14:textId="77777777" w:rsidR="00577BBB" w:rsidRPr="00B63DDC" w:rsidRDefault="00577BBB" w:rsidP="00577BBB">
      <w:pPr>
        <w:jc w:val="center"/>
        <w:rPr>
          <w:b/>
          <w:bCs/>
          <w:color w:val="FF0000"/>
          <w:sz w:val="36"/>
          <w:szCs w:val="36"/>
        </w:rPr>
      </w:pPr>
      <w:r w:rsidRPr="00B63DDC">
        <w:rPr>
          <w:b/>
          <w:bCs/>
          <w:color w:val="FF0000"/>
          <w:sz w:val="36"/>
          <w:szCs w:val="36"/>
        </w:rPr>
        <w:t>Module 1</w:t>
      </w:r>
    </w:p>
    <w:p w14:paraId="3E87D0E4" w14:textId="77777777" w:rsidR="00577BBB" w:rsidRPr="002B73D8" w:rsidRDefault="00577BBB" w:rsidP="009B29C8">
      <w:pPr>
        <w:rPr>
          <w:b/>
          <w:bCs/>
          <w:color w:val="C00000"/>
          <w:sz w:val="48"/>
          <w:szCs w:val="48"/>
        </w:rPr>
      </w:pPr>
      <w:r w:rsidRPr="002B73D8">
        <w:rPr>
          <w:b/>
          <w:bCs/>
          <w:color w:val="C00000"/>
          <w:sz w:val="32"/>
          <w:szCs w:val="32"/>
        </w:rPr>
        <w:t xml:space="preserve">Introduction to Ethical Hacking </w:t>
      </w:r>
    </w:p>
    <w:p w14:paraId="097E91E9" w14:textId="77777777" w:rsidR="00577BBB" w:rsidRPr="009B29C8" w:rsidRDefault="00577BBB" w:rsidP="008D34F9">
      <w:pPr>
        <w:pStyle w:val="ListParagraph"/>
        <w:numPr>
          <w:ilvl w:val="0"/>
          <w:numId w:val="17"/>
        </w:numPr>
        <w:jc w:val="both"/>
        <w:rPr>
          <w:b/>
          <w:bCs/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Information Security Overview</w:t>
      </w:r>
    </w:p>
    <w:p w14:paraId="78C4BF84" w14:textId="77777777" w:rsidR="00577BBB" w:rsidRPr="009B29C8" w:rsidRDefault="00577BBB" w:rsidP="008D34F9">
      <w:pPr>
        <w:pStyle w:val="ListParagraph"/>
        <w:numPr>
          <w:ilvl w:val="0"/>
          <w:numId w:val="17"/>
        </w:numPr>
        <w:jc w:val="both"/>
        <w:rPr>
          <w:b/>
          <w:bCs/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Information Security Threats and Attack Vectors</w:t>
      </w:r>
    </w:p>
    <w:p w14:paraId="7438C7FF" w14:textId="0B38AAD3" w:rsidR="00577BBB" w:rsidRPr="009B29C8" w:rsidRDefault="00577BBB" w:rsidP="008D34F9">
      <w:pPr>
        <w:pStyle w:val="ListParagraph"/>
        <w:numPr>
          <w:ilvl w:val="0"/>
          <w:numId w:val="17"/>
        </w:numPr>
        <w:jc w:val="both"/>
        <w:rPr>
          <w:b/>
          <w:bCs/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Hacking Concepts</w:t>
      </w:r>
    </w:p>
    <w:p w14:paraId="3C2B1CC4" w14:textId="17FE116F" w:rsidR="00577BBB" w:rsidRPr="009B29C8" w:rsidRDefault="00577BBB" w:rsidP="008D34F9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Ethical Hacking Concepts</w:t>
      </w:r>
    </w:p>
    <w:p w14:paraId="0D279801" w14:textId="77777777" w:rsidR="00577BBB" w:rsidRPr="009B29C8" w:rsidRDefault="00577BBB" w:rsidP="008D34F9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Information Security Controls</w:t>
      </w:r>
    </w:p>
    <w:p w14:paraId="7932471E" w14:textId="3F1B15FE" w:rsidR="00577BBB" w:rsidRPr="009B29C8" w:rsidRDefault="00577BBB" w:rsidP="008D34F9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Penetration Testing Concepts</w:t>
      </w:r>
    </w:p>
    <w:p w14:paraId="04EA89AE" w14:textId="20BF7EE9" w:rsidR="00577BBB" w:rsidRPr="009B29C8" w:rsidRDefault="00577BBB" w:rsidP="008D34F9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  <w:lang w:eastAsia="ja-JP"/>
        </w:rPr>
      </w:pPr>
      <w:r w:rsidRPr="009B29C8">
        <w:rPr>
          <w:color w:val="002060"/>
          <w:sz w:val="28"/>
          <w:szCs w:val="28"/>
        </w:rPr>
        <w:t>Information Security Laws and Standards</w:t>
      </w:r>
    </w:p>
    <w:p w14:paraId="0F330605" w14:textId="28C4FD43" w:rsidR="008D34F9" w:rsidRPr="00B63DDC" w:rsidRDefault="008D34F9" w:rsidP="008D34F9">
      <w:pPr>
        <w:jc w:val="center"/>
        <w:rPr>
          <w:b/>
          <w:bCs/>
          <w:color w:val="FF0000"/>
          <w:sz w:val="36"/>
          <w:szCs w:val="36"/>
        </w:rPr>
      </w:pPr>
      <w:r w:rsidRPr="00B63DDC">
        <w:rPr>
          <w:b/>
          <w:bCs/>
          <w:color w:val="FF0000"/>
          <w:sz w:val="36"/>
          <w:szCs w:val="36"/>
        </w:rPr>
        <w:t>Module 2</w:t>
      </w:r>
    </w:p>
    <w:p w14:paraId="03C6BDB2" w14:textId="5B849CE8" w:rsidR="008D34F9" w:rsidRPr="00DC4316" w:rsidRDefault="008D34F9" w:rsidP="009B29C8">
      <w:pPr>
        <w:rPr>
          <w:b/>
          <w:bCs/>
        </w:rPr>
      </w:pPr>
      <w:r w:rsidRPr="002B73D8">
        <w:rPr>
          <w:b/>
          <w:bCs/>
          <w:color w:val="C00000"/>
          <w:sz w:val="32"/>
          <w:szCs w:val="32"/>
        </w:rPr>
        <w:t>Footprinting and Reconnaissance</w:t>
      </w:r>
    </w:p>
    <w:p w14:paraId="05307060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Footprinting Concepts </w:t>
      </w:r>
    </w:p>
    <w:p w14:paraId="5C46DAE3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Footprinting through Search Engines </w:t>
      </w:r>
    </w:p>
    <w:p w14:paraId="5A9A7B81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Footprinting through Web Services </w:t>
      </w:r>
    </w:p>
    <w:p w14:paraId="337B0068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Footprinting through Social Networking Sites </w:t>
      </w:r>
    </w:p>
    <w:p w14:paraId="65978EAD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Website Footprinting </w:t>
      </w:r>
    </w:p>
    <w:p w14:paraId="5621BED4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lastRenderedPageBreak/>
        <w:t xml:space="preserve">Email Footprinting </w:t>
      </w:r>
    </w:p>
    <w:p w14:paraId="6808324C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Competitive Intelligence </w:t>
      </w:r>
    </w:p>
    <w:p w14:paraId="187B341D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Whois Footprinting </w:t>
      </w:r>
    </w:p>
    <w:p w14:paraId="710421D2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DNS Footprinting </w:t>
      </w:r>
    </w:p>
    <w:p w14:paraId="7AC39F2D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Network Footprinting </w:t>
      </w:r>
    </w:p>
    <w:p w14:paraId="4FEFF661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Footprinting through Social Engineering </w:t>
      </w:r>
    </w:p>
    <w:p w14:paraId="7E446532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Footprinting Tools </w:t>
      </w:r>
    </w:p>
    <w:p w14:paraId="7A6250DC" w14:textId="77777777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 xml:space="preserve">Countermeasures </w:t>
      </w:r>
    </w:p>
    <w:p w14:paraId="6D747F04" w14:textId="0DCA4BE2" w:rsidR="008D34F9" w:rsidRPr="009B29C8" w:rsidRDefault="008D34F9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Footprinting Pen Testing</w:t>
      </w:r>
    </w:p>
    <w:p w14:paraId="51EC14AA" w14:textId="77777777" w:rsidR="00DC4316" w:rsidRPr="00DC4316" w:rsidRDefault="00DC4316" w:rsidP="00DC4316">
      <w:pPr>
        <w:jc w:val="center"/>
        <w:rPr>
          <w:b/>
          <w:bCs/>
          <w:sz w:val="36"/>
          <w:szCs w:val="36"/>
        </w:rPr>
      </w:pPr>
      <w:r w:rsidRPr="00AB25E0">
        <w:rPr>
          <w:b/>
          <w:bCs/>
          <w:color w:val="FF0000"/>
          <w:sz w:val="36"/>
          <w:szCs w:val="36"/>
        </w:rPr>
        <w:t>Module 3</w:t>
      </w:r>
    </w:p>
    <w:p w14:paraId="67A8032D" w14:textId="318B9571" w:rsidR="00DC4316" w:rsidRPr="002B73D8" w:rsidRDefault="00DC4316" w:rsidP="009B29C8">
      <w:pPr>
        <w:rPr>
          <w:b/>
          <w:bCs/>
          <w:color w:val="C00000"/>
          <w:sz w:val="32"/>
          <w:szCs w:val="32"/>
        </w:rPr>
      </w:pPr>
      <w:r w:rsidRPr="002B73D8">
        <w:rPr>
          <w:b/>
          <w:bCs/>
          <w:color w:val="C00000"/>
          <w:sz w:val="32"/>
          <w:szCs w:val="32"/>
        </w:rPr>
        <w:t>Scanning Networks</w:t>
      </w:r>
    </w:p>
    <w:p w14:paraId="041D1387" w14:textId="35CC358E" w:rsidR="00DC4316" w:rsidRPr="009B29C8" w:rsidRDefault="00DC4316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Network Scanning Concepts</w:t>
      </w:r>
    </w:p>
    <w:p w14:paraId="375A6B98" w14:textId="762F50E4" w:rsidR="00DC4316" w:rsidRPr="009B29C8" w:rsidRDefault="00DC4316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Scanning Tools</w:t>
      </w:r>
    </w:p>
    <w:p w14:paraId="4BB89E92" w14:textId="103F1F89" w:rsidR="00DC4316" w:rsidRPr="009B29C8" w:rsidRDefault="00DC4316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Scanning Techniques</w:t>
      </w:r>
    </w:p>
    <w:p w14:paraId="41EDDECE" w14:textId="60A9830A" w:rsidR="00DC4316" w:rsidRPr="009B29C8" w:rsidRDefault="00DC4316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Scanning Beyond IDS and Firewall</w:t>
      </w:r>
    </w:p>
    <w:p w14:paraId="7B0A589E" w14:textId="62150048" w:rsidR="00DC4316" w:rsidRPr="009B29C8" w:rsidRDefault="00DC4316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Banner Grabbing</w:t>
      </w:r>
    </w:p>
    <w:p w14:paraId="4FD70FB5" w14:textId="5AB8A857" w:rsidR="00DC4316" w:rsidRPr="009B29C8" w:rsidRDefault="00DC4316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Draw Network Diagrams</w:t>
      </w:r>
    </w:p>
    <w:p w14:paraId="24CDCCE8" w14:textId="0B392DFA" w:rsidR="00DC4316" w:rsidRPr="009B29C8" w:rsidRDefault="00DC4316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Scanning Pen Testing</w:t>
      </w:r>
    </w:p>
    <w:p w14:paraId="19477CE6" w14:textId="77777777" w:rsidR="00A42DF4" w:rsidRPr="00A42DF4" w:rsidRDefault="00A42DF4" w:rsidP="00A42DF4">
      <w:pPr>
        <w:jc w:val="center"/>
        <w:rPr>
          <w:b/>
          <w:bCs/>
          <w:sz w:val="36"/>
          <w:szCs w:val="36"/>
        </w:rPr>
      </w:pPr>
      <w:r w:rsidRPr="00AB25E0">
        <w:rPr>
          <w:b/>
          <w:bCs/>
          <w:color w:val="FF0000"/>
          <w:sz w:val="36"/>
          <w:szCs w:val="36"/>
        </w:rPr>
        <w:t>Module 4</w:t>
      </w:r>
    </w:p>
    <w:p w14:paraId="219204CF" w14:textId="0E8F5DBB" w:rsidR="00A42DF4" w:rsidRPr="002B73D8" w:rsidRDefault="00A42DF4" w:rsidP="009B29C8">
      <w:pPr>
        <w:rPr>
          <w:b/>
          <w:bCs/>
          <w:color w:val="C00000"/>
          <w:sz w:val="32"/>
          <w:szCs w:val="32"/>
        </w:rPr>
      </w:pPr>
      <w:r w:rsidRPr="002B73D8">
        <w:rPr>
          <w:b/>
          <w:bCs/>
          <w:color w:val="C00000"/>
          <w:sz w:val="32"/>
          <w:szCs w:val="32"/>
        </w:rPr>
        <w:t>Enumeration</w:t>
      </w:r>
    </w:p>
    <w:p w14:paraId="79CF4985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Enumeration Concepts</w:t>
      </w:r>
    </w:p>
    <w:p w14:paraId="204468BB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NetBIOS Enumeration</w:t>
      </w:r>
    </w:p>
    <w:p w14:paraId="7B7299AF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SNMP Enumeration</w:t>
      </w:r>
    </w:p>
    <w:p w14:paraId="767EC0E9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LDAP Enumeration</w:t>
      </w:r>
    </w:p>
    <w:p w14:paraId="77BBB209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NTP Enumeration</w:t>
      </w:r>
    </w:p>
    <w:p w14:paraId="76AA0C29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SMTP and DNS Enumeration</w:t>
      </w:r>
    </w:p>
    <w:p w14:paraId="74A17BB3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Other Enumeration Techniques</w:t>
      </w:r>
    </w:p>
    <w:p w14:paraId="72137723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Enumeration Countermeasures</w:t>
      </w:r>
    </w:p>
    <w:p w14:paraId="6FCE7651" w14:textId="77777777" w:rsidR="00A42DF4" w:rsidRDefault="00A42DF4" w:rsidP="009B29C8">
      <w:pPr>
        <w:pStyle w:val="ListParagraph"/>
        <w:numPr>
          <w:ilvl w:val="0"/>
          <w:numId w:val="17"/>
        </w:numPr>
        <w:jc w:val="both"/>
      </w:pPr>
      <w:r w:rsidRPr="009B29C8">
        <w:rPr>
          <w:color w:val="002060"/>
          <w:sz w:val="28"/>
          <w:szCs w:val="28"/>
        </w:rPr>
        <w:t>Enumeration Pen Testing</w:t>
      </w:r>
    </w:p>
    <w:p w14:paraId="5E9E0453" w14:textId="77777777" w:rsidR="00A42DF4" w:rsidRPr="00A42DF4" w:rsidRDefault="00A42DF4" w:rsidP="00A42DF4">
      <w:pPr>
        <w:jc w:val="center"/>
        <w:rPr>
          <w:b/>
          <w:bCs/>
          <w:sz w:val="36"/>
          <w:szCs w:val="36"/>
        </w:rPr>
      </w:pPr>
    </w:p>
    <w:p w14:paraId="6F18CA94" w14:textId="77777777" w:rsidR="00A42DF4" w:rsidRPr="00A42DF4" w:rsidRDefault="00A42DF4" w:rsidP="00A42DF4">
      <w:pPr>
        <w:jc w:val="center"/>
        <w:rPr>
          <w:b/>
          <w:bCs/>
          <w:sz w:val="36"/>
          <w:szCs w:val="36"/>
        </w:rPr>
      </w:pPr>
      <w:r w:rsidRPr="00AB25E0">
        <w:rPr>
          <w:b/>
          <w:bCs/>
          <w:color w:val="FF0000"/>
          <w:sz w:val="36"/>
          <w:szCs w:val="36"/>
        </w:rPr>
        <w:lastRenderedPageBreak/>
        <w:t>Module 5</w:t>
      </w:r>
    </w:p>
    <w:p w14:paraId="693DBD15" w14:textId="20F35188" w:rsidR="00A42DF4" w:rsidRPr="002B73D8" w:rsidRDefault="00A42DF4" w:rsidP="009B29C8">
      <w:pPr>
        <w:rPr>
          <w:b/>
          <w:bCs/>
          <w:color w:val="C00000"/>
          <w:sz w:val="32"/>
          <w:szCs w:val="32"/>
        </w:rPr>
      </w:pPr>
      <w:r w:rsidRPr="002B73D8">
        <w:rPr>
          <w:b/>
          <w:bCs/>
          <w:color w:val="C00000"/>
          <w:sz w:val="32"/>
          <w:szCs w:val="32"/>
        </w:rPr>
        <w:t>Vulnerability Analysis</w:t>
      </w:r>
    </w:p>
    <w:p w14:paraId="008BC35F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Vulnerability Assessment Concepts</w:t>
      </w:r>
    </w:p>
    <w:p w14:paraId="0CD2C6D7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Vulnerability Assessment Solutions</w:t>
      </w:r>
    </w:p>
    <w:p w14:paraId="0D22E9D8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Vulnerability Scoring Systems</w:t>
      </w:r>
    </w:p>
    <w:p w14:paraId="0F71CA3E" w14:textId="77777777" w:rsidR="00A42DF4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Vulnerability Assessment Tools</w:t>
      </w:r>
    </w:p>
    <w:p w14:paraId="2BA58D90" w14:textId="0DB1766A" w:rsidR="00DC4316" w:rsidRPr="009B29C8" w:rsidRDefault="00A42DF4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Vulnerability Assessment Reports</w:t>
      </w:r>
    </w:p>
    <w:p w14:paraId="6C186AB1" w14:textId="77777777" w:rsidR="00F5752F" w:rsidRPr="009B29C8" w:rsidRDefault="00F5752F" w:rsidP="009B29C8">
      <w:pPr>
        <w:pStyle w:val="ListParagraph"/>
        <w:ind w:left="1080"/>
        <w:jc w:val="both"/>
        <w:rPr>
          <w:color w:val="002060"/>
          <w:sz w:val="28"/>
          <w:szCs w:val="28"/>
        </w:rPr>
      </w:pPr>
    </w:p>
    <w:p w14:paraId="6328A66C" w14:textId="77777777" w:rsidR="00F5752F" w:rsidRPr="00F5752F" w:rsidRDefault="00F5752F" w:rsidP="00F5752F">
      <w:pPr>
        <w:jc w:val="center"/>
        <w:rPr>
          <w:b/>
          <w:bCs/>
          <w:sz w:val="36"/>
          <w:szCs w:val="36"/>
        </w:rPr>
      </w:pPr>
      <w:r w:rsidRPr="00AB25E0">
        <w:rPr>
          <w:b/>
          <w:bCs/>
          <w:color w:val="FF0000"/>
          <w:sz w:val="36"/>
          <w:szCs w:val="36"/>
        </w:rPr>
        <w:t>Module 6</w:t>
      </w:r>
    </w:p>
    <w:p w14:paraId="298573B3" w14:textId="77777777" w:rsidR="00F5752F" w:rsidRPr="002B73D8" w:rsidRDefault="00F5752F" w:rsidP="009B29C8">
      <w:pPr>
        <w:rPr>
          <w:b/>
          <w:bCs/>
          <w:color w:val="C00000"/>
          <w:sz w:val="32"/>
          <w:szCs w:val="32"/>
        </w:rPr>
      </w:pPr>
      <w:r w:rsidRPr="002B73D8">
        <w:rPr>
          <w:b/>
          <w:bCs/>
          <w:color w:val="C00000"/>
          <w:sz w:val="32"/>
          <w:szCs w:val="32"/>
        </w:rPr>
        <w:t>System Hacking</w:t>
      </w:r>
    </w:p>
    <w:p w14:paraId="440DF406" w14:textId="4DF3BA17" w:rsidR="00F5752F" w:rsidRPr="009B29C8" w:rsidRDefault="00F5752F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System Hacking Concepts</w:t>
      </w:r>
    </w:p>
    <w:p w14:paraId="441D4909" w14:textId="1A36E504" w:rsidR="00F5752F" w:rsidRPr="009B29C8" w:rsidRDefault="00F5752F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Cracking Passwords</w:t>
      </w:r>
    </w:p>
    <w:p w14:paraId="1DBA044F" w14:textId="46FC8A11" w:rsidR="00F5752F" w:rsidRPr="009B29C8" w:rsidRDefault="00F5752F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Escalating Privileges</w:t>
      </w:r>
    </w:p>
    <w:p w14:paraId="41FEB90D" w14:textId="6149902E" w:rsidR="00F5752F" w:rsidRPr="009B29C8" w:rsidRDefault="00F5752F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Executing Applications</w:t>
      </w:r>
    </w:p>
    <w:p w14:paraId="07F187E7" w14:textId="5E2D2507" w:rsidR="00F5752F" w:rsidRPr="009B29C8" w:rsidRDefault="00F5752F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Hiding Files</w:t>
      </w:r>
    </w:p>
    <w:p w14:paraId="4807DBB5" w14:textId="04F2621A" w:rsidR="00F5752F" w:rsidRPr="009B29C8" w:rsidRDefault="00F5752F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Covering Tracks</w:t>
      </w:r>
    </w:p>
    <w:p w14:paraId="70848D3C" w14:textId="77777777" w:rsidR="00F5752F" w:rsidRPr="009B29C8" w:rsidRDefault="00F5752F" w:rsidP="009B29C8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9B29C8">
        <w:rPr>
          <w:color w:val="002060"/>
          <w:sz w:val="28"/>
          <w:szCs w:val="28"/>
        </w:rPr>
        <w:t>Penetration Testing</w:t>
      </w:r>
    </w:p>
    <w:p w14:paraId="50D1C958" w14:textId="77777777" w:rsidR="00F5752F" w:rsidRDefault="00F5752F" w:rsidP="00F5752F">
      <w:pPr>
        <w:jc w:val="both"/>
      </w:pPr>
    </w:p>
    <w:p w14:paraId="1DBCB0C1" w14:textId="77777777" w:rsidR="00F5752F" w:rsidRDefault="00F5752F" w:rsidP="00F5752F">
      <w:pPr>
        <w:jc w:val="both"/>
      </w:pPr>
    </w:p>
    <w:p w14:paraId="1F28D790" w14:textId="77777777" w:rsidR="00F5752F" w:rsidRDefault="00F5752F" w:rsidP="00F5752F">
      <w:pPr>
        <w:jc w:val="both"/>
      </w:pPr>
    </w:p>
    <w:p w14:paraId="282B38E0" w14:textId="6AD597AE" w:rsidR="00F5752F" w:rsidRPr="00F5752F" w:rsidRDefault="00F5752F" w:rsidP="00F5752F">
      <w:pPr>
        <w:jc w:val="center"/>
        <w:rPr>
          <w:b/>
          <w:bCs/>
          <w:sz w:val="32"/>
          <w:szCs w:val="32"/>
        </w:rPr>
      </w:pPr>
      <w:r w:rsidRPr="00AB25E0">
        <w:rPr>
          <w:b/>
          <w:bCs/>
          <w:color w:val="FF0000"/>
          <w:sz w:val="36"/>
          <w:szCs w:val="36"/>
        </w:rPr>
        <w:t>Module 7</w:t>
      </w:r>
    </w:p>
    <w:p w14:paraId="1D31A971" w14:textId="77777777" w:rsidR="00F5752F" w:rsidRPr="002B73D8" w:rsidRDefault="00F5752F" w:rsidP="009B29C8">
      <w:pPr>
        <w:rPr>
          <w:b/>
          <w:bCs/>
          <w:color w:val="C00000"/>
          <w:sz w:val="32"/>
          <w:szCs w:val="32"/>
        </w:rPr>
      </w:pPr>
      <w:r w:rsidRPr="002B73D8">
        <w:rPr>
          <w:b/>
          <w:bCs/>
          <w:color w:val="C00000"/>
          <w:sz w:val="32"/>
          <w:szCs w:val="32"/>
        </w:rPr>
        <w:t>Malware Threats</w:t>
      </w:r>
    </w:p>
    <w:p w14:paraId="097123AC" w14:textId="7CE271C5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Malware Concepts</w:t>
      </w:r>
    </w:p>
    <w:p w14:paraId="3DBE68AB" w14:textId="16339731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Trojan Concepts</w:t>
      </w:r>
    </w:p>
    <w:p w14:paraId="4FFC937C" w14:textId="543BF9C2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Virus and Worm Concepts</w:t>
      </w:r>
    </w:p>
    <w:p w14:paraId="11572790" w14:textId="1BE961D8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Malware Analysis</w:t>
      </w:r>
    </w:p>
    <w:p w14:paraId="1F01F749" w14:textId="635B5131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Countermeasures</w:t>
      </w:r>
    </w:p>
    <w:p w14:paraId="0B8D7B0B" w14:textId="34183AEE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Anti-Malware Software</w:t>
      </w:r>
    </w:p>
    <w:p w14:paraId="5B55FCCB" w14:textId="690A3C68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Malware Penetration Testing</w:t>
      </w:r>
    </w:p>
    <w:p w14:paraId="48BC5D56" w14:textId="77777777" w:rsidR="00F5752F" w:rsidRPr="00F5752F" w:rsidRDefault="00F5752F" w:rsidP="00F5752F">
      <w:pPr>
        <w:jc w:val="center"/>
        <w:rPr>
          <w:b/>
          <w:bCs/>
          <w:sz w:val="36"/>
          <w:szCs w:val="36"/>
        </w:rPr>
      </w:pPr>
    </w:p>
    <w:p w14:paraId="0CCFCFDD" w14:textId="77777777" w:rsidR="00F5752F" w:rsidRPr="00F5752F" w:rsidRDefault="00F5752F" w:rsidP="00F5752F">
      <w:pPr>
        <w:jc w:val="center"/>
        <w:rPr>
          <w:b/>
          <w:bCs/>
          <w:sz w:val="36"/>
          <w:szCs w:val="36"/>
        </w:rPr>
      </w:pPr>
      <w:r w:rsidRPr="00AB25E0">
        <w:rPr>
          <w:b/>
          <w:bCs/>
          <w:color w:val="FF0000"/>
          <w:sz w:val="36"/>
          <w:szCs w:val="36"/>
        </w:rPr>
        <w:t>Module 8</w:t>
      </w:r>
    </w:p>
    <w:p w14:paraId="1B661C24" w14:textId="77777777" w:rsidR="00F5752F" w:rsidRPr="002B73D8" w:rsidRDefault="00F5752F" w:rsidP="009B29C8">
      <w:pPr>
        <w:rPr>
          <w:b/>
          <w:bCs/>
          <w:color w:val="C00000"/>
          <w:sz w:val="32"/>
          <w:szCs w:val="32"/>
        </w:rPr>
      </w:pPr>
      <w:r w:rsidRPr="002B73D8">
        <w:rPr>
          <w:b/>
          <w:bCs/>
          <w:color w:val="C00000"/>
          <w:sz w:val="32"/>
          <w:szCs w:val="32"/>
        </w:rPr>
        <w:t>Sniffing</w:t>
      </w:r>
    </w:p>
    <w:p w14:paraId="6CC04EDD" w14:textId="20997A5B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Sniffing Concepts</w:t>
      </w:r>
    </w:p>
    <w:p w14:paraId="606F2206" w14:textId="3AF7A9E2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Sniffing Technique: MAC Attacks</w:t>
      </w:r>
    </w:p>
    <w:p w14:paraId="1B411F7B" w14:textId="4A3D1F1D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Sniffing Technique: DHCP Attacks</w:t>
      </w:r>
    </w:p>
    <w:p w14:paraId="333B5BFC" w14:textId="25DF7779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Sniffing Technique: ARP Poisoning</w:t>
      </w:r>
    </w:p>
    <w:p w14:paraId="6F5CD1BB" w14:textId="08F731EE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Sniffing Technique: Spoofing Attacks</w:t>
      </w:r>
    </w:p>
    <w:p w14:paraId="734CCB6E" w14:textId="0E432A31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Sniffing Technique: DNS Poisoning</w:t>
      </w:r>
    </w:p>
    <w:p w14:paraId="0147C402" w14:textId="41B64C27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Sniffing Tools</w:t>
      </w:r>
    </w:p>
    <w:p w14:paraId="172511B2" w14:textId="09945069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Countermeasures</w:t>
      </w:r>
    </w:p>
    <w:p w14:paraId="08E5B427" w14:textId="30345821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Sniffing Detection Techniques</w:t>
      </w:r>
    </w:p>
    <w:p w14:paraId="5459F25E" w14:textId="6B9B5610" w:rsidR="00F5752F" w:rsidRPr="00215C2A" w:rsidRDefault="00F5752F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Sniffing Pen Testing</w:t>
      </w:r>
    </w:p>
    <w:p w14:paraId="41419854" w14:textId="058C48BF" w:rsidR="00F5752F" w:rsidRPr="00215C2A" w:rsidRDefault="00F5752F" w:rsidP="00215C2A">
      <w:pPr>
        <w:pStyle w:val="ListParagraph"/>
        <w:ind w:left="1080"/>
        <w:jc w:val="both"/>
        <w:rPr>
          <w:color w:val="002060"/>
          <w:sz w:val="28"/>
          <w:szCs w:val="28"/>
        </w:rPr>
      </w:pPr>
    </w:p>
    <w:p w14:paraId="1B1F13E6" w14:textId="77777777" w:rsidR="00DB4CB7" w:rsidRPr="00AE6712" w:rsidRDefault="00DB4CB7" w:rsidP="00AE6712">
      <w:pPr>
        <w:jc w:val="center"/>
        <w:rPr>
          <w:b/>
          <w:bCs/>
          <w:sz w:val="36"/>
          <w:szCs w:val="36"/>
        </w:rPr>
      </w:pPr>
      <w:r w:rsidRPr="00AB25E0">
        <w:rPr>
          <w:b/>
          <w:bCs/>
          <w:color w:val="FF0000"/>
          <w:sz w:val="36"/>
          <w:szCs w:val="36"/>
        </w:rPr>
        <w:t>Module 9</w:t>
      </w:r>
    </w:p>
    <w:p w14:paraId="124B1268" w14:textId="77777777" w:rsidR="00DB4CB7" w:rsidRPr="002B73D8" w:rsidRDefault="00DB4CB7" w:rsidP="009B29C8">
      <w:pPr>
        <w:rPr>
          <w:b/>
          <w:bCs/>
          <w:color w:val="C00000"/>
          <w:sz w:val="32"/>
          <w:szCs w:val="32"/>
        </w:rPr>
      </w:pPr>
      <w:r w:rsidRPr="002B73D8">
        <w:rPr>
          <w:b/>
          <w:bCs/>
          <w:color w:val="C00000"/>
          <w:sz w:val="32"/>
          <w:szCs w:val="32"/>
        </w:rPr>
        <w:t>Social Engineering</w:t>
      </w:r>
    </w:p>
    <w:p w14:paraId="626DAE9B" w14:textId="5AA2F7AB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Social Engineering Concepts</w:t>
      </w:r>
    </w:p>
    <w:p w14:paraId="6A037412" w14:textId="5C368A5F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Social Engineering Techniques</w:t>
      </w:r>
    </w:p>
    <w:p w14:paraId="195E0BCD" w14:textId="1EB1BEE5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Insider Threats</w:t>
      </w:r>
    </w:p>
    <w:p w14:paraId="7D105871" w14:textId="43F381D9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Impersonation on Social Networking Sites</w:t>
      </w:r>
    </w:p>
    <w:p w14:paraId="504C0539" w14:textId="0708A756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Identity Theft</w:t>
      </w:r>
    </w:p>
    <w:p w14:paraId="063F809A" w14:textId="3094CDEA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Countermeasures</w:t>
      </w:r>
    </w:p>
    <w:p w14:paraId="4D3550DD" w14:textId="77777777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Social Engineering Pen Testing</w:t>
      </w:r>
    </w:p>
    <w:p w14:paraId="5BE4E656" w14:textId="77777777" w:rsidR="009536B6" w:rsidRDefault="009536B6" w:rsidP="009536B6">
      <w:pPr>
        <w:pStyle w:val="ListParagraph"/>
        <w:jc w:val="both"/>
      </w:pPr>
    </w:p>
    <w:p w14:paraId="116BFB9D" w14:textId="77777777" w:rsidR="00DB4CB7" w:rsidRPr="002B73D8" w:rsidRDefault="00DB4CB7" w:rsidP="00AE6712">
      <w:pPr>
        <w:jc w:val="center"/>
        <w:rPr>
          <w:b/>
          <w:bCs/>
          <w:color w:val="FF0000"/>
          <w:sz w:val="36"/>
          <w:szCs w:val="36"/>
        </w:rPr>
      </w:pPr>
      <w:r w:rsidRPr="002B73D8">
        <w:rPr>
          <w:b/>
          <w:bCs/>
          <w:color w:val="FF0000"/>
          <w:sz w:val="36"/>
          <w:szCs w:val="36"/>
        </w:rPr>
        <w:t>Module 10</w:t>
      </w:r>
    </w:p>
    <w:p w14:paraId="76A07AE4" w14:textId="77777777" w:rsidR="00DB4CB7" w:rsidRPr="002B73D8" w:rsidRDefault="00DB4CB7" w:rsidP="009B29C8">
      <w:pPr>
        <w:rPr>
          <w:b/>
          <w:bCs/>
          <w:color w:val="C00000"/>
          <w:sz w:val="32"/>
          <w:szCs w:val="32"/>
        </w:rPr>
      </w:pPr>
      <w:r w:rsidRPr="002B73D8">
        <w:rPr>
          <w:b/>
          <w:bCs/>
          <w:color w:val="C00000"/>
          <w:sz w:val="32"/>
          <w:szCs w:val="32"/>
        </w:rPr>
        <w:t>Denial-of-Service</w:t>
      </w:r>
    </w:p>
    <w:p w14:paraId="1F3A1284" w14:textId="76DB4A9C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DoS/DDoS Concepts</w:t>
      </w:r>
    </w:p>
    <w:p w14:paraId="1BEE290A" w14:textId="686BCC2A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DoS/DDoS Attack Techniques</w:t>
      </w:r>
    </w:p>
    <w:p w14:paraId="6456989C" w14:textId="67A46CEE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Botnets</w:t>
      </w:r>
    </w:p>
    <w:p w14:paraId="77D86937" w14:textId="25FD59FA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lastRenderedPageBreak/>
        <w:t>DDoS Case Study</w:t>
      </w:r>
    </w:p>
    <w:p w14:paraId="4AA05F96" w14:textId="525C2BF6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DoS/DDoS Attack Tools</w:t>
      </w:r>
    </w:p>
    <w:p w14:paraId="16C7AEC8" w14:textId="3FC63CE0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Countermeasures</w:t>
      </w:r>
    </w:p>
    <w:p w14:paraId="73AAB23B" w14:textId="19EAD390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DoS/DDoS Protection Tools</w:t>
      </w:r>
    </w:p>
    <w:p w14:paraId="76847379" w14:textId="77777777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DoS/DDoS Penetration Testing</w:t>
      </w:r>
    </w:p>
    <w:p w14:paraId="524ED47A" w14:textId="77777777" w:rsidR="00DB4CB7" w:rsidRPr="002B73D8" w:rsidRDefault="00DB4CB7" w:rsidP="00AE6712">
      <w:pPr>
        <w:jc w:val="center"/>
        <w:rPr>
          <w:b/>
          <w:bCs/>
          <w:color w:val="FF0000"/>
          <w:sz w:val="36"/>
          <w:szCs w:val="36"/>
        </w:rPr>
      </w:pPr>
      <w:r w:rsidRPr="002B73D8">
        <w:rPr>
          <w:b/>
          <w:bCs/>
          <w:color w:val="FF0000"/>
          <w:sz w:val="36"/>
          <w:szCs w:val="36"/>
        </w:rPr>
        <w:t>Module 11</w:t>
      </w:r>
    </w:p>
    <w:p w14:paraId="353A3F56" w14:textId="77777777" w:rsidR="00DB4CB7" w:rsidRPr="002B73D8" w:rsidRDefault="00DB4CB7" w:rsidP="009B29C8">
      <w:pPr>
        <w:rPr>
          <w:b/>
          <w:bCs/>
          <w:color w:val="C00000"/>
          <w:sz w:val="32"/>
          <w:szCs w:val="32"/>
        </w:rPr>
      </w:pPr>
      <w:r w:rsidRPr="002B73D8">
        <w:rPr>
          <w:b/>
          <w:bCs/>
          <w:color w:val="C00000"/>
          <w:sz w:val="32"/>
          <w:szCs w:val="32"/>
        </w:rPr>
        <w:t>Session Hijacking</w:t>
      </w:r>
    </w:p>
    <w:p w14:paraId="10AAC355" w14:textId="318A5070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Session Hijacking Concepts</w:t>
      </w:r>
    </w:p>
    <w:p w14:paraId="5EE2A127" w14:textId="43D9B6BF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Application Level Session Hijacking</w:t>
      </w:r>
    </w:p>
    <w:p w14:paraId="280B5D27" w14:textId="7A32F539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Network Level Session Hijacking</w:t>
      </w:r>
    </w:p>
    <w:p w14:paraId="6B6EF4B6" w14:textId="6DFEC1B0" w:rsidR="00DB4CB7" w:rsidRDefault="00DB4CB7" w:rsidP="00215C2A">
      <w:pPr>
        <w:pStyle w:val="ListParagraph"/>
        <w:numPr>
          <w:ilvl w:val="0"/>
          <w:numId w:val="17"/>
        </w:numPr>
        <w:jc w:val="both"/>
      </w:pPr>
      <w:r w:rsidRPr="00215C2A">
        <w:rPr>
          <w:color w:val="002060"/>
          <w:sz w:val="28"/>
          <w:szCs w:val="28"/>
        </w:rPr>
        <w:t>Session Hijacking Tools</w:t>
      </w:r>
    </w:p>
    <w:p w14:paraId="4154F513" w14:textId="52D6876D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Countermeasures</w:t>
      </w:r>
    </w:p>
    <w:p w14:paraId="734AA906" w14:textId="77777777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Penetration Testing</w:t>
      </w:r>
    </w:p>
    <w:p w14:paraId="12434431" w14:textId="77777777" w:rsidR="00DB4CB7" w:rsidRPr="002B73D8" w:rsidRDefault="00DB4CB7" w:rsidP="00624F83">
      <w:pPr>
        <w:jc w:val="center"/>
        <w:rPr>
          <w:b/>
          <w:bCs/>
          <w:color w:val="FF0000"/>
          <w:sz w:val="36"/>
          <w:szCs w:val="36"/>
        </w:rPr>
      </w:pPr>
      <w:r w:rsidRPr="002B73D8">
        <w:rPr>
          <w:b/>
          <w:bCs/>
          <w:color w:val="FF0000"/>
          <w:sz w:val="36"/>
          <w:szCs w:val="36"/>
        </w:rPr>
        <w:t>Module 12</w:t>
      </w:r>
    </w:p>
    <w:p w14:paraId="399BCCC4" w14:textId="77777777" w:rsidR="00DB4CB7" w:rsidRPr="002B73D8" w:rsidRDefault="00DB4CB7" w:rsidP="009B29C8">
      <w:pPr>
        <w:rPr>
          <w:b/>
          <w:bCs/>
          <w:color w:val="C00000"/>
          <w:sz w:val="32"/>
          <w:szCs w:val="32"/>
        </w:rPr>
      </w:pPr>
      <w:r w:rsidRPr="002B73D8">
        <w:rPr>
          <w:b/>
          <w:bCs/>
          <w:color w:val="C00000"/>
          <w:sz w:val="32"/>
          <w:szCs w:val="32"/>
        </w:rPr>
        <w:t>Evading IDS, Firewalls, and Honeypots</w:t>
      </w:r>
    </w:p>
    <w:p w14:paraId="2FD09AF1" w14:textId="08B1D45B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IDS, Firewall and Honeypot Concepts</w:t>
      </w:r>
    </w:p>
    <w:p w14:paraId="2FE87715" w14:textId="00406FFB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IDS, Firewall and Honeypot Solutions</w:t>
      </w:r>
    </w:p>
    <w:p w14:paraId="55EF61DA" w14:textId="6333527B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Evading IDS</w:t>
      </w:r>
    </w:p>
    <w:p w14:paraId="4FAEDBE3" w14:textId="3B53DD53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Evading Firewalls</w:t>
      </w:r>
    </w:p>
    <w:p w14:paraId="7FBDFBF7" w14:textId="2A92E8BC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IDS/Firewall Evading Tools</w:t>
      </w:r>
    </w:p>
    <w:p w14:paraId="3D7795CA" w14:textId="1CEBD0E7" w:rsidR="00DB4CB7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Detecting Honeypots</w:t>
      </w:r>
    </w:p>
    <w:p w14:paraId="4BC9694F" w14:textId="77777777" w:rsidR="009B29C8" w:rsidRPr="00215C2A" w:rsidRDefault="00DB4CB7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IDS/Firewall Evasion Countermeasures</w:t>
      </w:r>
    </w:p>
    <w:p w14:paraId="458CC44B" w14:textId="372CC68A" w:rsidR="004C33E0" w:rsidRPr="009B29C8" w:rsidRDefault="00DB4CB7" w:rsidP="00215C2A">
      <w:pPr>
        <w:pStyle w:val="ListParagraph"/>
        <w:numPr>
          <w:ilvl w:val="0"/>
          <w:numId w:val="17"/>
        </w:numPr>
        <w:jc w:val="both"/>
      </w:pPr>
      <w:r w:rsidRPr="00215C2A">
        <w:rPr>
          <w:color w:val="002060"/>
          <w:sz w:val="28"/>
          <w:szCs w:val="28"/>
        </w:rPr>
        <w:t>Penetration Testing</w:t>
      </w:r>
    </w:p>
    <w:p w14:paraId="2BBCE3CE" w14:textId="4A0539F2" w:rsidR="000251C9" w:rsidRPr="002B73D8" w:rsidRDefault="000251C9" w:rsidP="004C33E0">
      <w:pPr>
        <w:jc w:val="center"/>
        <w:rPr>
          <w:b/>
          <w:bCs/>
          <w:color w:val="FF0000"/>
          <w:sz w:val="36"/>
          <w:szCs w:val="36"/>
        </w:rPr>
      </w:pPr>
      <w:r w:rsidRPr="002B73D8">
        <w:rPr>
          <w:b/>
          <w:bCs/>
          <w:color w:val="FF0000"/>
          <w:sz w:val="36"/>
          <w:szCs w:val="36"/>
        </w:rPr>
        <w:t>Module 13</w:t>
      </w:r>
    </w:p>
    <w:p w14:paraId="087C0E8F" w14:textId="77777777" w:rsidR="000251C9" w:rsidRPr="004C33E0" w:rsidRDefault="000251C9" w:rsidP="009B29C8">
      <w:pPr>
        <w:rPr>
          <w:b/>
          <w:bCs/>
          <w:sz w:val="32"/>
          <w:szCs w:val="32"/>
        </w:rPr>
      </w:pPr>
      <w:r w:rsidRPr="002B73D8">
        <w:rPr>
          <w:b/>
          <w:bCs/>
          <w:color w:val="C00000"/>
          <w:sz w:val="32"/>
          <w:szCs w:val="32"/>
        </w:rPr>
        <w:t>Hacking Web Servers</w:t>
      </w:r>
    </w:p>
    <w:p w14:paraId="3C08E109" w14:textId="4A16893A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Web Server Concepts</w:t>
      </w:r>
    </w:p>
    <w:p w14:paraId="1751FCD8" w14:textId="450F5DDF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Web Server Attacks</w:t>
      </w:r>
    </w:p>
    <w:p w14:paraId="05BD7BE0" w14:textId="03617A77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Web Server Attack Methodology</w:t>
      </w:r>
    </w:p>
    <w:p w14:paraId="021EF597" w14:textId="1C5F1272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Web Server Attack Tools</w:t>
      </w:r>
    </w:p>
    <w:p w14:paraId="03E46316" w14:textId="4E226101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lastRenderedPageBreak/>
        <w:t>Countermeasures</w:t>
      </w:r>
    </w:p>
    <w:p w14:paraId="571777F0" w14:textId="6450696E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Patch Management</w:t>
      </w:r>
    </w:p>
    <w:p w14:paraId="3B0E1813" w14:textId="39DF0C39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Web Server Security Tools</w:t>
      </w:r>
    </w:p>
    <w:p w14:paraId="26BE5C82" w14:textId="77777777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Web Server Pen Testing</w:t>
      </w:r>
    </w:p>
    <w:p w14:paraId="6FEFA544" w14:textId="77777777" w:rsidR="000251C9" w:rsidRPr="002B73D8" w:rsidRDefault="000251C9" w:rsidP="000251C9">
      <w:pPr>
        <w:jc w:val="center"/>
        <w:rPr>
          <w:b/>
          <w:bCs/>
          <w:color w:val="FF0000"/>
          <w:sz w:val="36"/>
          <w:szCs w:val="36"/>
        </w:rPr>
      </w:pPr>
      <w:r w:rsidRPr="002B73D8">
        <w:rPr>
          <w:b/>
          <w:bCs/>
          <w:color w:val="FF0000"/>
          <w:sz w:val="36"/>
          <w:szCs w:val="36"/>
        </w:rPr>
        <w:t>Module 14</w:t>
      </w:r>
    </w:p>
    <w:p w14:paraId="57A40AD4" w14:textId="77777777" w:rsidR="000251C9" w:rsidRPr="009B29C8" w:rsidRDefault="000251C9" w:rsidP="009B29C8">
      <w:pPr>
        <w:rPr>
          <w:b/>
          <w:bCs/>
          <w:color w:val="C00000"/>
          <w:sz w:val="32"/>
          <w:szCs w:val="32"/>
        </w:rPr>
      </w:pPr>
      <w:r w:rsidRPr="009B29C8">
        <w:rPr>
          <w:b/>
          <w:bCs/>
          <w:color w:val="C00000"/>
          <w:sz w:val="32"/>
          <w:szCs w:val="32"/>
        </w:rPr>
        <w:t>Hacking Web Applications</w:t>
      </w:r>
    </w:p>
    <w:p w14:paraId="7A1EED93" w14:textId="7F41143A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Web App Concepts</w:t>
      </w:r>
    </w:p>
    <w:p w14:paraId="31C187BB" w14:textId="16744F4A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Web App Threats</w:t>
      </w:r>
    </w:p>
    <w:p w14:paraId="35A45521" w14:textId="1FC426C6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Hacking Methodology</w:t>
      </w:r>
    </w:p>
    <w:p w14:paraId="6C73E1E4" w14:textId="36E0C6BF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Web App Hacking Tools</w:t>
      </w:r>
    </w:p>
    <w:p w14:paraId="0A10C1AE" w14:textId="66FF9B8E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Countermeasures</w:t>
      </w:r>
    </w:p>
    <w:p w14:paraId="7F7EFA82" w14:textId="6D55C062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Web App Security Testing Tools</w:t>
      </w:r>
    </w:p>
    <w:p w14:paraId="455D5825" w14:textId="77777777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Web App Pen Testing</w:t>
      </w:r>
    </w:p>
    <w:p w14:paraId="290B544A" w14:textId="77777777" w:rsidR="000251C9" w:rsidRPr="002B73D8" w:rsidRDefault="000251C9" w:rsidP="000251C9">
      <w:pPr>
        <w:jc w:val="center"/>
        <w:rPr>
          <w:b/>
          <w:bCs/>
          <w:color w:val="FF0000"/>
          <w:sz w:val="36"/>
          <w:szCs w:val="36"/>
        </w:rPr>
      </w:pPr>
      <w:r w:rsidRPr="002B73D8">
        <w:rPr>
          <w:b/>
          <w:bCs/>
          <w:color w:val="FF0000"/>
          <w:sz w:val="36"/>
          <w:szCs w:val="36"/>
        </w:rPr>
        <w:t>Module 15</w:t>
      </w:r>
    </w:p>
    <w:p w14:paraId="32AD7459" w14:textId="77777777" w:rsidR="000251C9" w:rsidRPr="009B29C8" w:rsidRDefault="000251C9" w:rsidP="009B29C8">
      <w:pPr>
        <w:rPr>
          <w:b/>
          <w:bCs/>
          <w:color w:val="C00000"/>
          <w:sz w:val="32"/>
          <w:szCs w:val="32"/>
        </w:rPr>
      </w:pPr>
      <w:r w:rsidRPr="009B29C8">
        <w:rPr>
          <w:b/>
          <w:bCs/>
          <w:color w:val="C00000"/>
          <w:sz w:val="32"/>
          <w:szCs w:val="32"/>
        </w:rPr>
        <w:t>SQL Injection</w:t>
      </w:r>
    </w:p>
    <w:p w14:paraId="3AD8B5AD" w14:textId="1D63E68B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SQL Injection Concepts</w:t>
      </w:r>
    </w:p>
    <w:p w14:paraId="7462D3E3" w14:textId="5DE10F33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Types of SQL Injection</w:t>
      </w:r>
    </w:p>
    <w:p w14:paraId="364EFD9E" w14:textId="2872C559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SQL Injection Methodology</w:t>
      </w:r>
    </w:p>
    <w:p w14:paraId="176431AD" w14:textId="7184D783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SQL Injection Tools</w:t>
      </w:r>
    </w:p>
    <w:p w14:paraId="1B0BE00E" w14:textId="1D93C250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Evasion Techniques</w:t>
      </w:r>
    </w:p>
    <w:p w14:paraId="319F497C" w14:textId="77777777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Countermeasures</w:t>
      </w:r>
    </w:p>
    <w:p w14:paraId="46D2F011" w14:textId="77777777" w:rsidR="000251C9" w:rsidRPr="002B73D8" w:rsidRDefault="000251C9" w:rsidP="000251C9">
      <w:pPr>
        <w:jc w:val="center"/>
        <w:rPr>
          <w:b/>
          <w:bCs/>
          <w:color w:val="FF0000"/>
          <w:sz w:val="36"/>
          <w:szCs w:val="36"/>
        </w:rPr>
      </w:pPr>
      <w:r w:rsidRPr="002B73D8">
        <w:rPr>
          <w:b/>
          <w:bCs/>
          <w:color w:val="FF0000"/>
          <w:sz w:val="36"/>
          <w:szCs w:val="36"/>
        </w:rPr>
        <w:t>Module 16</w:t>
      </w:r>
    </w:p>
    <w:p w14:paraId="255083BC" w14:textId="77777777" w:rsidR="000251C9" w:rsidRPr="009B29C8" w:rsidRDefault="000251C9" w:rsidP="009B29C8">
      <w:pPr>
        <w:rPr>
          <w:b/>
          <w:bCs/>
          <w:color w:val="C00000"/>
          <w:sz w:val="32"/>
          <w:szCs w:val="32"/>
        </w:rPr>
      </w:pPr>
      <w:r w:rsidRPr="009B29C8">
        <w:rPr>
          <w:b/>
          <w:bCs/>
          <w:color w:val="C00000"/>
          <w:sz w:val="32"/>
          <w:szCs w:val="32"/>
        </w:rPr>
        <w:t>Hacking Wireless Networks</w:t>
      </w:r>
    </w:p>
    <w:p w14:paraId="06BA5CB2" w14:textId="2E5BD07F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Wireless Concepts</w:t>
      </w:r>
    </w:p>
    <w:p w14:paraId="54AD1DED" w14:textId="471B018F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Wireless Encryption</w:t>
      </w:r>
    </w:p>
    <w:p w14:paraId="1AE1C8F4" w14:textId="5D8AC72D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Wireless Threats</w:t>
      </w:r>
    </w:p>
    <w:p w14:paraId="4F257645" w14:textId="40426A05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Wireless Hacking Methodology</w:t>
      </w:r>
    </w:p>
    <w:p w14:paraId="3A85C8FB" w14:textId="072A1259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Wireless Hacking Tools</w:t>
      </w:r>
    </w:p>
    <w:p w14:paraId="66FBDAAA" w14:textId="2B487ECA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Bluetooth Hacking</w:t>
      </w:r>
    </w:p>
    <w:p w14:paraId="1C7374D7" w14:textId="78032C18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lastRenderedPageBreak/>
        <w:t>Countermeasures</w:t>
      </w:r>
    </w:p>
    <w:p w14:paraId="45DCCA93" w14:textId="3927B136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Wireless Security Tools</w:t>
      </w:r>
    </w:p>
    <w:p w14:paraId="6A08C376" w14:textId="425449D6" w:rsidR="000251C9" w:rsidRPr="00215C2A" w:rsidRDefault="000251C9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Wireless Pen Testing</w:t>
      </w:r>
    </w:p>
    <w:p w14:paraId="7CA673BC" w14:textId="77777777" w:rsidR="00276D18" w:rsidRPr="00AB25E0" w:rsidRDefault="00276D18" w:rsidP="00276D18">
      <w:pPr>
        <w:jc w:val="both"/>
        <w:rPr>
          <w:color w:val="FF0000"/>
        </w:rPr>
      </w:pPr>
    </w:p>
    <w:p w14:paraId="317AE180" w14:textId="77777777" w:rsidR="00276D18" w:rsidRPr="002B73D8" w:rsidRDefault="00276D18" w:rsidP="00A56F55">
      <w:pPr>
        <w:jc w:val="center"/>
        <w:rPr>
          <w:b/>
          <w:bCs/>
          <w:color w:val="FF0000"/>
          <w:sz w:val="36"/>
          <w:szCs w:val="36"/>
        </w:rPr>
      </w:pPr>
      <w:r w:rsidRPr="00AB25E0">
        <w:rPr>
          <w:b/>
          <w:bCs/>
          <w:color w:val="FF0000"/>
          <w:sz w:val="36"/>
          <w:szCs w:val="36"/>
        </w:rPr>
        <w:t>Module 1</w:t>
      </w:r>
      <w:r w:rsidRPr="002B73D8">
        <w:rPr>
          <w:b/>
          <w:bCs/>
          <w:color w:val="FF0000"/>
          <w:sz w:val="36"/>
          <w:szCs w:val="36"/>
        </w:rPr>
        <w:t>7</w:t>
      </w:r>
    </w:p>
    <w:p w14:paraId="5229AEC9" w14:textId="77777777" w:rsidR="00276D18" w:rsidRPr="009B29C8" w:rsidRDefault="00276D18" w:rsidP="009B29C8">
      <w:pPr>
        <w:rPr>
          <w:b/>
          <w:bCs/>
          <w:color w:val="C00000"/>
          <w:sz w:val="32"/>
          <w:szCs w:val="32"/>
        </w:rPr>
      </w:pPr>
      <w:r w:rsidRPr="009B29C8">
        <w:rPr>
          <w:b/>
          <w:bCs/>
          <w:color w:val="C00000"/>
          <w:sz w:val="32"/>
          <w:szCs w:val="32"/>
        </w:rPr>
        <w:t>Hacking Mobile Platforms</w:t>
      </w:r>
    </w:p>
    <w:p w14:paraId="75703817" w14:textId="6764268C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Mobile Platform Attack Vectors</w:t>
      </w:r>
    </w:p>
    <w:p w14:paraId="361731BC" w14:textId="0B995B71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Hacking Android OS</w:t>
      </w:r>
    </w:p>
    <w:p w14:paraId="33545903" w14:textId="6B2764F9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Hacking iOS</w:t>
      </w:r>
    </w:p>
    <w:p w14:paraId="61C33E90" w14:textId="0165A3CA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Mobile Spyware</w:t>
      </w:r>
    </w:p>
    <w:p w14:paraId="3EDA2CBC" w14:textId="7EFC82C9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Mobile Device Management</w:t>
      </w:r>
    </w:p>
    <w:p w14:paraId="4CB4AC45" w14:textId="56DC9267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Mobile Security Guidelines and Tools</w:t>
      </w:r>
    </w:p>
    <w:p w14:paraId="4A41B200" w14:textId="77777777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Mobile Pen Testing</w:t>
      </w:r>
    </w:p>
    <w:p w14:paraId="55568928" w14:textId="77777777" w:rsidR="00276D18" w:rsidRPr="002B73D8" w:rsidRDefault="00276D18" w:rsidP="007865E2">
      <w:pPr>
        <w:jc w:val="center"/>
        <w:rPr>
          <w:b/>
          <w:bCs/>
          <w:color w:val="FF0000"/>
          <w:sz w:val="36"/>
          <w:szCs w:val="36"/>
        </w:rPr>
      </w:pPr>
      <w:r w:rsidRPr="002B73D8">
        <w:rPr>
          <w:b/>
          <w:bCs/>
          <w:color w:val="FF0000"/>
          <w:sz w:val="36"/>
          <w:szCs w:val="36"/>
        </w:rPr>
        <w:t>Module 18</w:t>
      </w:r>
    </w:p>
    <w:p w14:paraId="73D8B798" w14:textId="77777777" w:rsidR="00276D18" w:rsidRPr="009B29C8" w:rsidRDefault="00276D18" w:rsidP="009B29C8">
      <w:pPr>
        <w:rPr>
          <w:b/>
          <w:bCs/>
          <w:color w:val="C00000"/>
          <w:sz w:val="32"/>
          <w:szCs w:val="32"/>
        </w:rPr>
      </w:pPr>
      <w:r w:rsidRPr="009B29C8">
        <w:rPr>
          <w:b/>
          <w:bCs/>
          <w:color w:val="C00000"/>
          <w:sz w:val="32"/>
          <w:szCs w:val="32"/>
        </w:rPr>
        <w:t>IoT Hacking</w:t>
      </w:r>
    </w:p>
    <w:p w14:paraId="403D0532" w14:textId="6575791A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IoT Concepts</w:t>
      </w:r>
    </w:p>
    <w:p w14:paraId="2EC47568" w14:textId="7889EF32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IoT Attacks</w:t>
      </w:r>
    </w:p>
    <w:p w14:paraId="38942C74" w14:textId="74E3CBFB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IoT Hacking Methodology</w:t>
      </w:r>
    </w:p>
    <w:p w14:paraId="1763629E" w14:textId="77EEDFDE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IoT Hacking Tools</w:t>
      </w:r>
    </w:p>
    <w:p w14:paraId="37DEF6DC" w14:textId="070C9C71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Countermeasures</w:t>
      </w:r>
    </w:p>
    <w:p w14:paraId="7FB11C47" w14:textId="77777777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IoT Pen Testing</w:t>
      </w:r>
    </w:p>
    <w:p w14:paraId="105AC4BD" w14:textId="77777777" w:rsidR="009B29C8" w:rsidRDefault="00276D18" w:rsidP="009B29C8">
      <w:pPr>
        <w:jc w:val="center"/>
        <w:rPr>
          <w:b/>
          <w:bCs/>
          <w:color w:val="FF0000"/>
          <w:sz w:val="36"/>
          <w:szCs w:val="36"/>
        </w:rPr>
      </w:pPr>
      <w:r w:rsidRPr="002B73D8">
        <w:rPr>
          <w:b/>
          <w:bCs/>
          <w:color w:val="FF0000"/>
          <w:sz w:val="36"/>
          <w:szCs w:val="36"/>
        </w:rPr>
        <w:t>Module 19</w:t>
      </w:r>
    </w:p>
    <w:p w14:paraId="5A2F788E" w14:textId="35015D08" w:rsidR="00276D18" w:rsidRPr="009B29C8" w:rsidRDefault="00276D18" w:rsidP="009B29C8">
      <w:pPr>
        <w:rPr>
          <w:b/>
          <w:bCs/>
          <w:color w:val="FF0000"/>
          <w:sz w:val="36"/>
          <w:szCs w:val="36"/>
        </w:rPr>
      </w:pPr>
      <w:r w:rsidRPr="009B29C8">
        <w:rPr>
          <w:b/>
          <w:bCs/>
          <w:color w:val="C00000"/>
          <w:sz w:val="32"/>
          <w:szCs w:val="32"/>
        </w:rPr>
        <w:t>Cloud Computing</w:t>
      </w:r>
    </w:p>
    <w:p w14:paraId="6D45D9BD" w14:textId="51F0F97E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Cloud Computing Concepts</w:t>
      </w:r>
    </w:p>
    <w:p w14:paraId="5B6CA8DE" w14:textId="736DE937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Cloud Computing Threats</w:t>
      </w:r>
    </w:p>
    <w:p w14:paraId="2C6172F0" w14:textId="1F78B161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Cloud Computing Attacks</w:t>
      </w:r>
    </w:p>
    <w:p w14:paraId="31831D35" w14:textId="77777777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Cloud Security</w:t>
      </w:r>
    </w:p>
    <w:p w14:paraId="0E0440B1" w14:textId="77777777" w:rsidR="00276D18" w:rsidRPr="002B73D8" w:rsidRDefault="00276D18" w:rsidP="00FB7F66">
      <w:pPr>
        <w:jc w:val="center"/>
        <w:rPr>
          <w:b/>
          <w:bCs/>
          <w:color w:val="FF0000"/>
          <w:sz w:val="36"/>
          <w:szCs w:val="36"/>
        </w:rPr>
      </w:pPr>
      <w:r w:rsidRPr="00AB25E0">
        <w:rPr>
          <w:b/>
          <w:bCs/>
          <w:color w:val="FF0000"/>
          <w:sz w:val="36"/>
          <w:szCs w:val="36"/>
        </w:rPr>
        <w:t>Module 2</w:t>
      </w:r>
      <w:r w:rsidRPr="002B73D8">
        <w:rPr>
          <w:b/>
          <w:bCs/>
          <w:color w:val="FF0000"/>
          <w:sz w:val="36"/>
          <w:szCs w:val="36"/>
        </w:rPr>
        <w:t>0</w:t>
      </w:r>
    </w:p>
    <w:p w14:paraId="54326FE3" w14:textId="77777777" w:rsidR="00276D18" w:rsidRPr="009B29C8" w:rsidRDefault="00276D18" w:rsidP="009B29C8">
      <w:pPr>
        <w:rPr>
          <w:b/>
          <w:bCs/>
          <w:color w:val="C00000"/>
          <w:sz w:val="32"/>
          <w:szCs w:val="32"/>
        </w:rPr>
      </w:pPr>
      <w:r w:rsidRPr="009B29C8">
        <w:rPr>
          <w:b/>
          <w:bCs/>
          <w:color w:val="C00000"/>
          <w:sz w:val="32"/>
          <w:szCs w:val="32"/>
        </w:rPr>
        <w:lastRenderedPageBreak/>
        <w:t>Cryptography</w:t>
      </w:r>
    </w:p>
    <w:p w14:paraId="17887B8E" w14:textId="2DA40C85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Cryptography Concepts</w:t>
      </w:r>
    </w:p>
    <w:p w14:paraId="05F9BE76" w14:textId="150D2290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Encryption Algorithms</w:t>
      </w:r>
    </w:p>
    <w:p w14:paraId="4962884A" w14:textId="3A13DEC6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Cryptography Tools</w:t>
      </w:r>
    </w:p>
    <w:p w14:paraId="57D1C543" w14:textId="55E0E8D4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Public Key Infrastructure (PKI)</w:t>
      </w:r>
    </w:p>
    <w:p w14:paraId="279D3DA6" w14:textId="2E33773C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Email Encryption</w:t>
      </w:r>
    </w:p>
    <w:p w14:paraId="42A4CDD9" w14:textId="3E27E4A1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Disk Encryption</w:t>
      </w:r>
    </w:p>
    <w:p w14:paraId="2A6D3AF9" w14:textId="7DFF278A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Cryptanalysis</w:t>
      </w:r>
    </w:p>
    <w:p w14:paraId="17BE5BBF" w14:textId="6244FFCA" w:rsidR="00276D18" w:rsidRPr="00215C2A" w:rsidRDefault="00276D18" w:rsidP="00215C2A">
      <w:pPr>
        <w:pStyle w:val="ListParagraph"/>
        <w:numPr>
          <w:ilvl w:val="0"/>
          <w:numId w:val="17"/>
        </w:numPr>
        <w:jc w:val="both"/>
        <w:rPr>
          <w:color w:val="002060"/>
          <w:sz w:val="28"/>
          <w:szCs w:val="28"/>
        </w:rPr>
      </w:pPr>
      <w:r w:rsidRPr="00215C2A">
        <w:rPr>
          <w:color w:val="002060"/>
          <w:sz w:val="28"/>
          <w:szCs w:val="28"/>
        </w:rPr>
        <w:t>Countermeasures</w:t>
      </w:r>
    </w:p>
    <w:sectPr w:rsidR="00276D18" w:rsidRPr="00215C2A" w:rsidSect="000D2424">
      <w:footerReference w:type="default" r:id="rId8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933A9" w14:textId="77777777" w:rsidR="00577BBB" w:rsidRDefault="00577BBB" w:rsidP="00793172">
      <w:r>
        <w:separator/>
      </w:r>
    </w:p>
  </w:endnote>
  <w:endnote w:type="continuationSeparator" w:id="0">
    <w:p w14:paraId="5F22399E" w14:textId="77777777" w:rsidR="00577BBB" w:rsidRDefault="00577BBB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14:paraId="466F175B" w14:textId="77777777" w:rsidTr="00E156EF">
      <w:tc>
        <w:tcPr>
          <w:tcW w:w="6851" w:type="dxa"/>
        </w:tcPr>
        <w:sdt>
          <w:sdtPr>
            <w:alias w:val="Enter semester and year:"/>
            <w:tag w:val="Enter semester and year:"/>
            <w:id w:val="-1630770543"/>
            <w:temporary/>
            <w:showingPlcHdr/>
            <w15:appearance w15:val="hidden"/>
            <w:text/>
          </w:sdtPr>
          <w:sdtEndPr/>
          <w:sdtContent>
            <w:p w14:paraId="644114D3" w14:textId="77777777" w:rsidR="00016AD1" w:rsidRDefault="004E746F" w:rsidP="00016AD1">
              <w:pPr>
                <w:pStyle w:val="Footer"/>
              </w:pPr>
              <w:r>
                <w:t>Semester and Year</w:t>
              </w:r>
            </w:p>
          </w:sdtContent>
        </w:sdt>
      </w:tc>
      <w:tc>
        <w:tcPr>
          <w:tcW w:w="3380" w:type="dxa"/>
        </w:tcPr>
        <w:p w14:paraId="2FC8D3B8" w14:textId="77777777" w:rsidR="00016AD1" w:rsidRDefault="00016AD1" w:rsidP="00016AD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56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EDFCBE9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040E" w14:textId="77777777" w:rsidR="00577BBB" w:rsidRDefault="00577BBB" w:rsidP="00793172">
      <w:r>
        <w:separator/>
      </w:r>
    </w:p>
  </w:footnote>
  <w:footnote w:type="continuationSeparator" w:id="0">
    <w:p w14:paraId="538CC457" w14:textId="77777777" w:rsidR="00577BBB" w:rsidRDefault="00577BBB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D00F8"/>
    <w:multiLevelType w:val="hybridMultilevel"/>
    <w:tmpl w:val="95F460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69263E"/>
    <w:multiLevelType w:val="hybridMultilevel"/>
    <w:tmpl w:val="81B0A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7806AB"/>
    <w:multiLevelType w:val="hybridMultilevel"/>
    <w:tmpl w:val="E9FA9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814206"/>
    <w:multiLevelType w:val="hybridMultilevel"/>
    <w:tmpl w:val="4CEA2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2778FF"/>
    <w:multiLevelType w:val="hybridMultilevel"/>
    <w:tmpl w:val="29D64B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EF68E6"/>
    <w:multiLevelType w:val="hybridMultilevel"/>
    <w:tmpl w:val="F4A8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843355"/>
    <w:multiLevelType w:val="hybridMultilevel"/>
    <w:tmpl w:val="FE165A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656F40"/>
    <w:multiLevelType w:val="hybridMultilevel"/>
    <w:tmpl w:val="6380B4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5A0E49"/>
    <w:multiLevelType w:val="hybridMultilevel"/>
    <w:tmpl w:val="6BA88A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367F5E"/>
    <w:multiLevelType w:val="hybridMultilevel"/>
    <w:tmpl w:val="1E54F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8408B9"/>
    <w:multiLevelType w:val="hybridMultilevel"/>
    <w:tmpl w:val="00D8D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A1A3C"/>
    <w:multiLevelType w:val="hybridMultilevel"/>
    <w:tmpl w:val="42728B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C28DD"/>
    <w:multiLevelType w:val="hybridMultilevel"/>
    <w:tmpl w:val="A5C640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ED0BFE"/>
    <w:multiLevelType w:val="hybridMultilevel"/>
    <w:tmpl w:val="88E646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CE4953"/>
    <w:multiLevelType w:val="hybridMultilevel"/>
    <w:tmpl w:val="875661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37EF7C11"/>
    <w:multiLevelType w:val="hybridMultilevel"/>
    <w:tmpl w:val="B7B07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932C6E"/>
    <w:multiLevelType w:val="hybridMultilevel"/>
    <w:tmpl w:val="433A9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3752C"/>
    <w:multiLevelType w:val="hybridMultilevel"/>
    <w:tmpl w:val="F0B86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981501"/>
    <w:multiLevelType w:val="hybridMultilevel"/>
    <w:tmpl w:val="F71C8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F2B15"/>
    <w:multiLevelType w:val="hybridMultilevel"/>
    <w:tmpl w:val="078CE1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65D81"/>
    <w:multiLevelType w:val="hybridMultilevel"/>
    <w:tmpl w:val="ECFC1B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43915"/>
    <w:multiLevelType w:val="hybridMultilevel"/>
    <w:tmpl w:val="38A43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55497"/>
    <w:multiLevelType w:val="hybridMultilevel"/>
    <w:tmpl w:val="F5DCBD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4334FC"/>
    <w:multiLevelType w:val="hybridMultilevel"/>
    <w:tmpl w:val="BA8AB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42CCB"/>
    <w:multiLevelType w:val="hybridMultilevel"/>
    <w:tmpl w:val="45DEE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403FE"/>
    <w:multiLevelType w:val="hybridMultilevel"/>
    <w:tmpl w:val="94EA58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04F6D"/>
    <w:multiLevelType w:val="hybridMultilevel"/>
    <w:tmpl w:val="87E85E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BD780A"/>
    <w:multiLevelType w:val="hybridMultilevel"/>
    <w:tmpl w:val="E3DE4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8"/>
  </w:num>
  <w:num w:numId="13">
    <w:abstractNumId w:val="11"/>
  </w:num>
  <w:num w:numId="14">
    <w:abstractNumId w:val="34"/>
  </w:num>
  <w:num w:numId="15">
    <w:abstractNumId w:val="19"/>
  </w:num>
  <w:num w:numId="16">
    <w:abstractNumId w:val="15"/>
  </w:num>
  <w:num w:numId="17">
    <w:abstractNumId w:val="22"/>
  </w:num>
  <w:num w:numId="18">
    <w:abstractNumId w:val="16"/>
  </w:num>
  <w:num w:numId="19">
    <w:abstractNumId w:val="12"/>
  </w:num>
  <w:num w:numId="20">
    <w:abstractNumId w:val="24"/>
  </w:num>
  <w:num w:numId="21">
    <w:abstractNumId w:val="10"/>
  </w:num>
  <w:num w:numId="22">
    <w:abstractNumId w:val="27"/>
  </w:num>
  <w:num w:numId="23">
    <w:abstractNumId w:val="13"/>
  </w:num>
  <w:num w:numId="24">
    <w:abstractNumId w:val="32"/>
  </w:num>
  <w:num w:numId="25">
    <w:abstractNumId w:val="21"/>
  </w:num>
  <w:num w:numId="26">
    <w:abstractNumId w:val="20"/>
  </w:num>
  <w:num w:numId="27">
    <w:abstractNumId w:val="30"/>
  </w:num>
  <w:num w:numId="28">
    <w:abstractNumId w:val="28"/>
  </w:num>
  <w:num w:numId="29">
    <w:abstractNumId w:val="26"/>
  </w:num>
  <w:num w:numId="30">
    <w:abstractNumId w:val="23"/>
  </w:num>
  <w:num w:numId="31">
    <w:abstractNumId w:val="36"/>
  </w:num>
  <w:num w:numId="32">
    <w:abstractNumId w:val="35"/>
  </w:num>
  <w:num w:numId="33">
    <w:abstractNumId w:val="18"/>
  </w:num>
  <w:num w:numId="34">
    <w:abstractNumId w:val="33"/>
  </w:num>
  <w:num w:numId="35">
    <w:abstractNumId w:val="37"/>
  </w:num>
  <w:num w:numId="36">
    <w:abstractNumId w:val="38"/>
  </w:num>
  <w:num w:numId="37">
    <w:abstractNumId w:val="31"/>
  </w:num>
  <w:num w:numId="38">
    <w:abstractNumId w:val="29"/>
  </w:num>
  <w:num w:numId="39">
    <w:abstractNumId w:val="17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BB"/>
    <w:rsid w:val="000030BA"/>
    <w:rsid w:val="0001508A"/>
    <w:rsid w:val="00016AD1"/>
    <w:rsid w:val="000173F2"/>
    <w:rsid w:val="000251C9"/>
    <w:rsid w:val="00097D8A"/>
    <w:rsid w:val="000A77CD"/>
    <w:rsid w:val="000D18B7"/>
    <w:rsid w:val="000D2424"/>
    <w:rsid w:val="000D5DAA"/>
    <w:rsid w:val="000E7B38"/>
    <w:rsid w:val="00112BAA"/>
    <w:rsid w:val="00144514"/>
    <w:rsid w:val="001453EE"/>
    <w:rsid w:val="00146F41"/>
    <w:rsid w:val="001505C2"/>
    <w:rsid w:val="00165A81"/>
    <w:rsid w:val="001A71A1"/>
    <w:rsid w:val="001C59E5"/>
    <w:rsid w:val="001C770D"/>
    <w:rsid w:val="001D16FA"/>
    <w:rsid w:val="00215C2A"/>
    <w:rsid w:val="002502A2"/>
    <w:rsid w:val="00261084"/>
    <w:rsid w:val="00262FAE"/>
    <w:rsid w:val="0027318F"/>
    <w:rsid w:val="002758F3"/>
    <w:rsid w:val="00276D18"/>
    <w:rsid w:val="002A4209"/>
    <w:rsid w:val="002B73D8"/>
    <w:rsid w:val="002D2ECE"/>
    <w:rsid w:val="002F41AF"/>
    <w:rsid w:val="003334BB"/>
    <w:rsid w:val="00357FB7"/>
    <w:rsid w:val="00363773"/>
    <w:rsid w:val="003940CC"/>
    <w:rsid w:val="003A2C5F"/>
    <w:rsid w:val="003A3620"/>
    <w:rsid w:val="003A4FDC"/>
    <w:rsid w:val="003C47E2"/>
    <w:rsid w:val="0041212D"/>
    <w:rsid w:val="00441DC3"/>
    <w:rsid w:val="00452042"/>
    <w:rsid w:val="00466712"/>
    <w:rsid w:val="00475728"/>
    <w:rsid w:val="00496518"/>
    <w:rsid w:val="0049755F"/>
    <w:rsid w:val="004A0703"/>
    <w:rsid w:val="004B1BB1"/>
    <w:rsid w:val="004B1DDF"/>
    <w:rsid w:val="004C1A76"/>
    <w:rsid w:val="004C33E0"/>
    <w:rsid w:val="004C78C3"/>
    <w:rsid w:val="004E746F"/>
    <w:rsid w:val="00504A7F"/>
    <w:rsid w:val="00522971"/>
    <w:rsid w:val="00553AD3"/>
    <w:rsid w:val="00577BBB"/>
    <w:rsid w:val="005937C4"/>
    <w:rsid w:val="005A009B"/>
    <w:rsid w:val="005B3D08"/>
    <w:rsid w:val="005B7956"/>
    <w:rsid w:val="006117BD"/>
    <w:rsid w:val="0061365D"/>
    <w:rsid w:val="00615FFD"/>
    <w:rsid w:val="00624F83"/>
    <w:rsid w:val="0062719F"/>
    <w:rsid w:val="0068060E"/>
    <w:rsid w:val="00682F45"/>
    <w:rsid w:val="006941AA"/>
    <w:rsid w:val="006C2707"/>
    <w:rsid w:val="006F76D9"/>
    <w:rsid w:val="00736797"/>
    <w:rsid w:val="00772545"/>
    <w:rsid w:val="00775027"/>
    <w:rsid w:val="007865E2"/>
    <w:rsid w:val="00793172"/>
    <w:rsid w:val="00793415"/>
    <w:rsid w:val="007A586E"/>
    <w:rsid w:val="007B31DC"/>
    <w:rsid w:val="00804AE5"/>
    <w:rsid w:val="00815D9D"/>
    <w:rsid w:val="008253BC"/>
    <w:rsid w:val="008351B5"/>
    <w:rsid w:val="00847C27"/>
    <w:rsid w:val="00862223"/>
    <w:rsid w:val="008C6C1F"/>
    <w:rsid w:val="008D34F9"/>
    <w:rsid w:val="008D3BDA"/>
    <w:rsid w:val="008D3F3B"/>
    <w:rsid w:val="008D66A8"/>
    <w:rsid w:val="008F1089"/>
    <w:rsid w:val="00942047"/>
    <w:rsid w:val="009420BF"/>
    <w:rsid w:val="009536B6"/>
    <w:rsid w:val="009B29C8"/>
    <w:rsid w:val="009C41B4"/>
    <w:rsid w:val="009C50F9"/>
    <w:rsid w:val="00A22368"/>
    <w:rsid w:val="00A42DF4"/>
    <w:rsid w:val="00A44AA0"/>
    <w:rsid w:val="00A4630A"/>
    <w:rsid w:val="00A46C7C"/>
    <w:rsid w:val="00A56F55"/>
    <w:rsid w:val="00A81E30"/>
    <w:rsid w:val="00AB25E0"/>
    <w:rsid w:val="00AB6960"/>
    <w:rsid w:val="00AC0050"/>
    <w:rsid w:val="00AD43FA"/>
    <w:rsid w:val="00AE0020"/>
    <w:rsid w:val="00AE4FCE"/>
    <w:rsid w:val="00AE6712"/>
    <w:rsid w:val="00B04CA7"/>
    <w:rsid w:val="00B3470B"/>
    <w:rsid w:val="00B613F6"/>
    <w:rsid w:val="00B63DDC"/>
    <w:rsid w:val="00B6735B"/>
    <w:rsid w:val="00BE7398"/>
    <w:rsid w:val="00C27136"/>
    <w:rsid w:val="00C30455"/>
    <w:rsid w:val="00C471FB"/>
    <w:rsid w:val="00C755C5"/>
    <w:rsid w:val="00C75894"/>
    <w:rsid w:val="00C75A32"/>
    <w:rsid w:val="00C7745C"/>
    <w:rsid w:val="00C874A4"/>
    <w:rsid w:val="00D33723"/>
    <w:rsid w:val="00D405EC"/>
    <w:rsid w:val="00D6018E"/>
    <w:rsid w:val="00D70D13"/>
    <w:rsid w:val="00D85AA1"/>
    <w:rsid w:val="00D966A5"/>
    <w:rsid w:val="00DB4CB7"/>
    <w:rsid w:val="00DC4316"/>
    <w:rsid w:val="00E04174"/>
    <w:rsid w:val="00E156EF"/>
    <w:rsid w:val="00E15965"/>
    <w:rsid w:val="00E23C58"/>
    <w:rsid w:val="00E36687"/>
    <w:rsid w:val="00E53D84"/>
    <w:rsid w:val="00E5478C"/>
    <w:rsid w:val="00E94D29"/>
    <w:rsid w:val="00EA207A"/>
    <w:rsid w:val="00EC01D1"/>
    <w:rsid w:val="00ED0325"/>
    <w:rsid w:val="00ED481A"/>
    <w:rsid w:val="00EE7DA0"/>
    <w:rsid w:val="00EF7A4E"/>
    <w:rsid w:val="00F07B52"/>
    <w:rsid w:val="00F372DF"/>
    <w:rsid w:val="00F43A92"/>
    <w:rsid w:val="00F46030"/>
    <w:rsid w:val="00F521E9"/>
    <w:rsid w:val="00F52A1E"/>
    <w:rsid w:val="00F5752F"/>
    <w:rsid w:val="00F605AA"/>
    <w:rsid w:val="00FB0333"/>
    <w:rsid w:val="00F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2A806E"/>
  <w15:docId w15:val="{C1D38158-7226-40D8-90BD-D9A3F3BF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3737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373737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18B7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Course%20Syllabus.dotx" TargetMode="External"/></Relationship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A09BD-CC1D-48C1-94B3-8802260B6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</Template>
  <TotalTime>57</TotalTime>
  <Pages>9</Pages>
  <Words>656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Gautam Singh</cp:lastModifiedBy>
  <cp:revision>18</cp:revision>
  <cp:lastPrinted>2003-08-25T23:36:00Z</cp:lastPrinted>
  <dcterms:created xsi:type="dcterms:W3CDTF">2022-05-20T18:02:00Z</dcterms:created>
  <dcterms:modified xsi:type="dcterms:W3CDTF">2022-05-21T18:11:00Z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